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E64E4" w14:textId="181CE07A" w:rsidR="00533586" w:rsidRPr="00C82388" w:rsidRDefault="0050097F">
      <w:pPr>
        <w:pStyle w:val="1"/>
        <w:rPr>
          <w:color w:val="000000" w:themeColor="text1"/>
        </w:rPr>
      </w:pPr>
      <w:r w:rsidRPr="00C82388">
        <w:rPr>
          <w:rFonts w:hint="eastAsia"/>
          <w:color w:val="000000" w:themeColor="text1"/>
        </w:rPr>
        <w:t>任务一</w:t>
      </w:r>
      <w:r w:rsidR="00BE7883" w:rsidRPr="00C82388">
        <w:rPr>
          <w:rFonts w:hint="eastAsia"/>
          <w:color w:val="000000" w:themeColor="text1"/>
        </w:rPr>
        <w:t>作业</w:t>
      </w:r>
    </w:p>
    <w:p w14:paraId="7AB15B10" w14:textId="37AEEC3F" w:rsidR="00533586" w:rsidRPr="00C82388" w:rsidRDefault="00BE7883" w:rsidP="00BE7883">
      <w:pPr>
        <w:pStyle w:val="2"/>
        <w:numPr>
          <w:ilvl w:val="0"/>
          <w:numId w:val="5"/>
        </w:numPr>
        <w:rPr>
          <w:color w:val="000000" w:themeColor="text1"/>
        </w:rPr>
      </w:pPr>
      <w:r w:rsidRPr="00C82388">
        <w:rPr>
          <w:rFonts w:hint="eastAsia"/>
          <w:color w:val="000000" w:themeColor="text1"/>
        </w:rPr>
        <w:t>在学习了课程后，结合我对苹果公司的了解，我认为苹果</w:t>
      </w:r>
      <w:r w:rsidRPr="00C82388">
        <w:rPr>
          <w:rFonts w:hint="eastAsia"/>
          <w:color w:val="000000" w:themeColor="text1"/>
        </w:rPr>
        <w:t>40</w:t>
      </w:r>
      <w:r w:rsidRPr="00C82388">
        <w:rPr>
          <w:rFonts w:hint="eastAsia"/>
          <w:color w:val="000000" w:themeColor="text1"/>
        </w:rPr>
        <w:t>年来最具里程碑式意义的产品有以下几个：</w:t>
      </w:r>
    </w:p>
    <w:p w14:paraId="6B4B63AE" w14:textId="7A61D31E" w:rsidR="00BE7883" w:rsidRPr="00C82388" w:rsidRDefault="00BE7883" w:rsidP="00BE7883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>1971</w:t>
      </w:r>
      <w:r w:rsidRPr="00C82388">
        <w:rPr>
          <w:rFonts w:hint="eastAsia"/>
          <w:color w:val="000000" w:themeColor="text1"/>
          <w:lang w:val="en-US"/>
        </w:rPr>
        <w:t>年，发布</w:t>
      </w:r>
      <w:r w:rsidRPr="00C82388">
        <w:rPr>
          <w:rFonts w:hint="eastAsia"/>
          <w:color w:val="000000" w:themeColor="text1"/>
          <w:lang w:val="en-US"/>
        </w:rPr>
        <w:t>Apple 1</w:t>
      </w:r>
      <w:r w:rsidRPr="00C82388">
        <w:rPr>
          <w:rFonts w:hint="eastAsia"/>
          <w:color w:val="000000" w:themeColor="text1"/>
          <w:lang w:val="en-US"/>
        </w:rPr>
        <w:t>；</w:t>
      </w:r>
    </w:p>
    <w:p w14:paraId="4E5051E0" w14:textId="398CA0D3" w:rsidR="00BE7883" w:rsidRPr="00C82388" w:rsidRDefault="00BE7883" w:rsidP="00BE7883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>1977</w:t>
      </w:r>
      <w:r w:rsidRPr="00C82388">
        <w:rPr>
          <w:rFonts w:hint="eastAsia"/>
          <w:color w:val="000000" w:themeColor="text1"/>
          <w:lang w:val="en-US"/>
        </w:rPr>
        <w:t>年，发布</w:t>
      </w:r>
      <w:r w:rsidRPr="00C82388">
        <w:rPr>
          <w:rFonts w:hint="eastAsia"/>
          <w:color w:val="000000" w:themeColor="text1"/>
          <w:lang w:val="en-US"/>
        </w:rPr>
        <w:t>Apple 2</w:t>
      </w:r>
      <w:r w:rsidRPr="00C82388">
        <w:rPr>
          <w:rFonts w:hint="eastAsia"/>
          <w:color w:val="000000" w:themeColor="text1"/>
          <w:lang w:val="en-US"/>
        </w:rPr>
        <w:t>；</w:t>
      </w:r>
    </w:p>
    <w:p w14:paraId="02EF834C" w14:textId="2E63FE5B" w:rsidR="00BE7883" w:rsidRPr="00C82388" w:rsidRDefault="00BE7883" w:rsidP="00BE7883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>2001</w:t>
      </w:r>
      <w:r w:rsidRPr="00C82388">
        <w:rPr>
          <w:rFonts w:hint="eastAsia"/>
          <w:color w:val="000000" w:themeColor="text1"/>
          <w:lang w:val="en-US"/>
        </w:rPr>
        <w:t>年，</w:t>
      </w:r>
      <w:r w:rsidRPr="00C82388">
        <w:rPr>
          <w:rFonts w:hint="eastAsia"/>
          <w:color w:val="000000" w:themeColor="text1"/>
          <w:lang w:val="en-US"/>
        </w:rPr>
        <w:t>MacOSX</w:t>
      </w:r>
      <w:r w:rsidRPr="00C82388">
        <w:rPr>
          <w:rFonts w:hint="eastAsia"/>
          <w:color w:val="000000" w:themeColor="text1"/>
          <w:lang w:val="en-US"/>
        </w:rPr>
        <w:t>系统发布；同年，发布</w:t>
      </w:r>
      <w:r w:rsidRPr="00C82388">
        <w:rPr>
          <w:rFonts w:hint="eastAsia"/>
          <w:color w:val="000000" w:themeColor="text1"/>
          <w:lang w:val="en-US"/>
        </w:rPr>
        <w:t>ipod</w:t>
      </w:r>
      <w:r w:rsidRPr="00C82388">
        <w:rPr>
          <w:rFonts w:hint="eastAsia"/>
          <w:color w:val="000000" w:themeColor="text1"/>
          <w:lang w:val="en-US"/>
        </w:rPr>
        <w:t>，革新了音乐市场；</w:t>
      </w:r>
    </w:p>
    <w:p w14:paraId="4CA9FD49" w14:textId="0618A8C0" w:rsidR="00BE7883" w:rsidRPr="00C82388" w:rsidRDefault="00BE7883" w:rsidP="00BE7883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>2006</w:t>
      </w:r>
      <w:r w:rsidRPr="00C82388">
        <w:rPr>
          <w:rFonts w:hint="eastAsia"/>
          <w:color w:val="000000" w:themeColor="text1"/>
          <w:lang w:val="en-US"/>
        </w:rPr>
        <w:t>年，发布</w:t>
      </w:r>
      <w:r w:rsidRPr="00C82388">
        <w:rPr>
          <w:rFonts w:hint="eastAsia"/>
          <w:color w:val="000000" w:themeColor="text1"/>
          <w:lang w:val="en-US"/>
        </w:rPr>
        <w:t>macbook pro</w:t>
      </w:r>
      <w:r w:rsidRPr="00C82388">
        <w:rPr>
          <w:rFonts w:hint="eastAsia"/>
          <w:color w:val="000000" w:themeColor="text1"/>
          <w:lang w:val="en-US"/>
        </w:rPr>
        <w:t>，性能更为强大；</w:t>
      </w:r>
    </w:p>
    <w:p w14:paraId="76E79C4C" w14:textId="0FFAF877" w:rsidR="00BE7883" w:rsidRPr="00C82388" w:rsidRDefault="00BE7883" w:rsidP="00BE7883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>2007</w:t>
      </w:r>
      <w:r w:rsidRPr="00C82388">
        <w:rPr>
          <w:rFonts w:hint="eastAsia"/>
          <w:color w:val="000000" w:themeColor="text1"/>
          <w:lang w:val="en-US"/>
        </w:rPr>
        <w:t>年，发布</w:t>
      </w:r>
      <w:r w:rsidRPr="00C82388">
        <w:rPr>
          <w:rFonts w:hint="eastAsia"/>
          <w:color w:val="000000" w:themeColor="text1"/>
          <w:lang w:val="en-US"/>
        </w:rPr>
        <w:t>iPhone</w:t>
      </w:r>
      <w:r w:rsidRPr="00C82388">
        <w:rPr>
          <w:rFonts w:hint="eastAsia"/>
          <w:color w:val="000000" w:themeColor="text1"/>
          <w:lang w:val="en-US"/>
        </w:rPr>
        <w:t>，同时发布了全屏版的</w:t>
      </w:r>
      <w:r w:rsidRPr="00C82388">
        <w:rPr>
          <w:rFonts w:hint="eastAsia"/>
          <w:color w:val="000000" w:themeColor="text1"/>
          <w:lang w:val="en-US"/>
        </w:rPr>
        <w:t>ipod</w:t>
      </w:r>
      <w:r w:rsidRPr="00C82388">
        <w:rPr>
          <w:rFonts w:hint="eastAsia"/>
          <w:color w:val="000000" w:themeColor="text1"/>
          <w:lang w:val="en-US"/>
        </w:rPr>
        <w:t>——</w:t>
      </w:r>
      <w:r w:rsidRPr="00C82388">
        <w:rPr>
          <w:rFonts w:hint="eastAsia"/>
          <w:color w:val="000000" w:themeColor="text1"/>
          <w:lang w:val="en-US"/>
        </w:rPr>
        <w:t>ipod touch</w:t>
      </w:r>
      <w:r w:rsidRPr="00C82388">
        <w:rPr>
          <w:rFonts w:hint="eastAsia"/>
          <w:color w:val="000000" w:themeColor="text1"/>
          <w:lang w:val="en-US"/>
        </w:rPr>
        <w:t>（我是</w:t>
      </w:r>
      <w:r w:rsidRPr="00C82388">
        <w:rPr>
          <w:rFonts w:hint="eastAsia"/>
          <w:color w:val="000000" w:themeColor="text1"/>
          <w:lang w:val="en-US"/>
        </w:rPr>
        <w:t>ipodtouch</w:t>
      </w:r>
      <w:r w:rsidRPr="00C82388">
        <w:rPr>
          <w:rFonts w:hint="eastAsia"/>
          <w:color w:val="000000" w:themeColor="text1"/>
          <w:lang w:val="en-US"/>
        </w:rPr>
        <w:t>的早期用户之一）；</w:t>
      </w:r>
    </w:p>
    <w:p w14:paraId="2FDD5AB6" w14:textId="6C1B5FEE" w:rsidR="00BE7883" w:rsidRPr="00C82388" w:rsidRDefault="00BE7883" w:rsidP="00BE7883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>2010</w:t>
      </w:r>
      <w:r w:rsidRPr="00C82388">
        <w:rPr>
          <w:rFonts w:hint="eastAsia"/>
          <w:color w:val="000000" w:themeColor="text1"/>
          <w:lang w:val="en-US"/>
        </w:rPr>
        <w:t>年，</w:t>
      </w:r>
      <w:r w:rsidR="00C82388" w:rsidRPr="00C82388">
        <w:rPr>
          <w:rFonts w:hint="eastAsia"/>
          <w:color w:val="000000" w:themeColor="text1"/>
          <w:lang w:val="en-US"/>
        </w:rPr>
        <w:t>1</w:t>
      </w:r>
      <w:r w:rsidR="00C82388" w:rsidRPr="00C82388">
        <w:rPr>
          <w:rFonts w:hint="eastAsia"/>
          <w:color w:val="000000" w:themeColor="text1"/>
          <w:lang w:val="en-US"/>
        </w:rPr>
        <w:t>月</w:t>
      </w:r>
      <w:r w:rsidRPr="00C82388">
        <w:rPr>
          <w:rFonts w:hint="eastAsia"/>
          <w:color w:val="000000" w:themeColor="text1"/>
          <w:lang w:val="en-US"/>
        </w:rPr>
        <w:t>发布</w:t>
      </w:r>
      <w:r w:rsidRPr="00C82388">
        <w:rPr>
          <w:rFonts w:hint="eastAsia"/>
          <w:color w:val="000000" w:themeColor="text1"/>
          <w:lang w:val="en-US"/>
        </w:rPr>
        <w:t>ipad</w:t>
      </w:r>
      <w:r w:rsidRPr="00C82388">
        <w:rPr>
          <w:rFonts w:hint="eastAsia"/>
          <w:color w:val="000000" w:themeColor="text1"/>
          <w:lang w:val="en-US"/>
        </w:rPr>
        <w:t>，再次颠覆了全世界人民对电脑的体验；同年</w:t>
      </w:r>
      <w:r w:rsidR="00C82388" w:rsidRPr="00C82388">
        <w:rPr>
          <w:rFonts w:hint="eastAsia"/>
          <w:color w:val="000000" w:themeColor="text1"/>
          <w:lang w:val="en-US"/>
        </w:rPr>
        <w:t>6</w:t>
      </w:r>
      <w:r w:rsidR="00C82388" w:rsidRPr="00C82388">
        <w:rPr>
          <w:rFonts w:hint="eastAsia"/>
          <w:color w:val="000000" w:themeColor="text1"/>
          <w:lang w:val="en-US"/>
        </w:rPr>
        <w:t>月举行的</w:t>
      </w:r>
      <w:r w:rsidR="00C82388" w:rsidRPr="00C82388">
        <w:rPr>
          <w:rFonts w:hint="eastAsia"/>
          <w:color w:val="000000" w:themeColor="text1"/>
          <w:lang w:val="en-US"/>
        </w:rPr>
        <w:t>WWDC</w:t>
      </w:r>
      <w:r w:rsidRPr="00C82388">
        <w:rPr>
          <w:rFonts w:hint="eastAsia"/>
          <w:color w:val="000000" w:themeColor="text1"/>
          <w:lang w:val="en-US"/>
        </w:rPr>
        <w:t>，</w:t>
      </w:r>
      <w:r w:rsidRPr="00C82388">
        <w:rPr>
          <w:rFonts w:hint="eastAsia"/>
          <w:color w:val="000000" w:themeColor="text1"/>
          <w:lang w:val="en-US"/>
        </w:rPr>
        <w:t>iphone4</w:t>
      </w:r>
      <w:r w:rsidRPr="00C82388">
        <w:rPr>
          <w:rFonts w:hint="eastAsia"/>
          <w:color w:val="000000" w:themeColor="text1"/>
          <w:lang w:val="en-US"/>
        </w:rPr>
        <w:t>发布，这是苹果手机最重要的一次创新。</w:t>
      </w:r>
    </w:p>
    <w:p w14:paraId="5036C2D9" w14:textId="53B3E4C1" w:rsidR="00F631C4" w:rsidRPr="00C82388" w:rsidRDefault="00F631C4" w:rsidP="00BE7883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>之后，</w:t>
      </w:r>
      <w:r w:rsidR="00C82388" w:rsidRPr="00C82388">
        <w:rPr>
          <w:rFonts w:hint="eastAsia"/>
          <w:color w:val="000000" w:themeColor="text1"/>
          <w:lang w:val="en-US"/>
        </w:rPr>
        <w:t>个人认为，</w:t>
      </w:r>
      <w:r w:rsidRPr="00C82388">
        <w:rPr>
          <w:rFonts w:hint="eastAsia"/>
          <w:color w:val="000000" w:themeColor="text1"/>
          <w:lang w:val="en-US"/>
        </w:rPr>
        <w:t>就是苹果对乔布斯时期产品的延伸，</w:t>
      </w:r>
      <w:r w:rsidR="004D192A">
        <w:rPr>
          <w:rFonts w:hint="eastAsia"/>
          <w:color w:val="000000" w:themeColor="text1"/>
          <w:lang w:val="en-US"/>
        </w:rPr>
        <w:t>很难讲有大的创新</w:t>
      </w:r>
      <w:r w:rsidRPr="00C82388">
        <w:rPr>
          <w:rFonts w:hint="eastAsia"/>
          <w:color w:val="000000" w:themeColor="text1"/>
          <w:lang w:val="en-US"/>
        </w:rPr>
        <w:t>。</w:t>
      </w:r>
    </w:p>
    <w:p w14:paraId="5B2AFCDA" w14:textId="5379CC66" w:rsidR="00A21B2E" w:rsidRPr="00C82388" w:rsidRDefault="00C82388" w:rsidP="00C82388">
      <w:pPr>
        <w:pStyle w:val="2"/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>2.</w:t>
      </w:r>
      <w:r w:rsidR="00F631C4" w:rsidRPr="00C82388">
        <w:rPr>
          <w:rFonts w:hint="eastAsia"/>
          <w:color w:val="000000" w:themeColor="text1"/>
          <w:lang w:val="en-US"/>
        </w:rPr>
        <w:t>某一年</w:t>
      </w:r>
      <w:r w:rsidR="00F631C4" w:rsidRPr="00C82388">
        <w:rPr>
          <w:rFonts w:hint="eastAsia"/>
          <w:color w:val="000000" w:themeColor="text1"/>
          <w:lang w:val="en-US"/>
        </w:rPr>
        <w:t>WWDC</w:t>
      </w:r>
      <w:r w:rsidR="00F631C4" w:rsidRPr="00C82388">
        <w:rPr>
          <w:rFonts w:hint="eastAsia"/>
          <w:color w:val="000000" w:themeColor="text1"/>
          <w:lang w:val="en-US"/>
        </w:rPr>
        <w:t>发布会</w:t>
      </w:r>
      <w:r w:rsidR="00A21B2E" w:rsidRPr="00C82388">
        <w:rPr>
          <w:rFonts w:hint="eastAsia"/>
          <w:color w:val="000000" w:themeColor="text1"/>
          <w:lang w:val="en-US"/>
        </w:rPr>
        <w:t>观后感</w:t>
      </w:r>
    </w:p>
    <w:p w14:paraId="32E4236C" w14:textId="77777777" w:rsidR="00F631C4" w:rsidRPr="00C82388" w:rsidRDefault="00F631C4" w:rsidP="00F631C4">
      <w:pPr>
        <w:jc w:val="center"/>
        <w:rPr>
          <w:color w:val="000000" w:themeColor="text1"/>
          <w:sz w:val="32"/>
          <w:lang w:val="en-US"/>
        </w:rPr>
      </w:pPr>
      <w:r w:rsidRPr="00C82388">
        <w:rPr>
          <w:rFonts w:hint="eastAsia"/>
          <w:color w:val="000000" w:themeColor="text1"/>
          <w:sz w:val="32"/>
          <w:lang w:val="en-US"/>
        </w:rPr>
        <w:t>《</w:t>
      </w:r>
      <w:r w:rsidRPr="00C82388">
        <w:rPr>
          <w:rFonts w:hint="eastAsia"/>
          <w:color w:val="000000" w:themeColor="text1"/>
          <w:sz w:val="32"/>
          <w:lang w:val="en-US"/>
        </w:rPr>
        <w:t>WWDC2010</w:t>
      </w:r>
      <w:r w:rsidRPr="00C82388">
        <w:rPr>
          <w:rFonts w:hint="eastAsia"/>
          <w:color w:val="000000" w:themeColor="text1"/>
          <w:sz w:val="32"/>
          <w:lang w:val="en-US"/>
        </w:rPr>
        <w:t>》观后感</w:t>
      </w:r>
    </w:p>
    <w:p w14:paraId="447ED7E8" w14:textId="6ED51253" w:rsidR="00422575" w:rsidRPr="00C82388" w:rsidRDefault="00F631C4" w:rsidP="00EE5872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 xml:space="preserve">         2010</w:t>
      </w:r>
      <w:r w:rsidRPr="00C82388">
        <w:rPr>
          <w:rFonts w:hint="eastAsia"/>
          <w:color w:val="000000" w:themeColor="text1"/>
          <w:lang w:val="en-US"/>
        </w:rPr>
        <w:t>年的</w:t>
      </w:r>
      <w:r w:rsidRPr="00C82388">
        <w:rPr>
          <w:rFonts w:hint="eastAsia"/>
          <w:color w:val="000000" w:themeColor="text1"/>
          <w:lang w:val="en-US"/>
        </w:rPr>
        <w:t>WWDC</w:t>
      </w:r>
      <w:r w:rsidRPr="00C82388">
        <w:rPr>
          <w:rFonts w:hint="eastAsia"/>
          <w:color w:val="000000" w:themeColor="text1"/>
          <w:lang w:val="en-US"/>
        </w:rPr>
        <w:t>是苹果历史上最经典的</w:t>
      </w:r>
      <w:r w:rsidR="00422575" w:rsidRPr="00C82388">
        <w:rPr>
          <w:rFonts w:hint="eastAsia"/>
          <w:color w:val="000000" w:themeColor="text1"/>
          <w:lang w:val="en-US"/>
        </w:rPr>
        <w:t>一次发布会。在</w:t>
      </w:r>
      <w:r w:rsidR="00422575" w:rsidRPr="00C82388">
        <w:rPr>
          <w:rFonts w:hint="eastAsia"/>
          <w:color w:val="000000" w:themeColor="text1"/>
          <w:lang w:val="en-US"/>
        </w:rPr>
        <w:t>2010</w:t>
      </w:r>
      <w:r w:rsidR="00422575" w:rsidRPr="00C82388">
        <w:rPr>
          <w:rFonts w:hint="eastAsia"/>
          <w:color w:val="000000" w:themeColor="text1"/>
          <w:lang w:val="en-US"/>
        </w:rPr>
        <w:t>年，</w:t>
      </w:r>
      <w:r w:rsidR="00422575" w:rsidRPr="00C82388">
        <w:rPr>
          <w:rFonts w:hint="eastAsia"/>
          <w:color w:val="000000" w:themeColor="text1"/>
          <w:lang w:val="en-US"/>
        </w:rPr>
        <w:t>iPhone</w:t>
      </w:r>
      <w:r w:rsidR="00422575" w:rsidRPr="00C82388">
        <w:rPr>
          <w:rFonts w:hint="eastAsia"/>
          <w:color w:val="000000" w:themeColor="text1"/>
          <w:lang w:val="en-US"/>
        </w:rPr>
        <w:t>还算是奢侈品，我刚毕业不</w:t>
      </w:r>
      <w:r w:rsidR="004211C7">
        <w:rPr>
          <w:rFonts w:hint="eastAsia"/>
          <w:color w:val="000000" w:themeColor="text1"/>
          <w:lang w:val="en-US"/>
        </w:rPr>
        <w:t>久</w:t>
      </w:r>
      <w:r w:rsidR="00422575" w:rsidRPr="00C82388">
        <w:rPr>
          <w:rFonts w:hint="eastAsia"/>
          <w:color w:val="000000" w:themeColor="text1"/>
          <w:lang w:val="en-US"/>
        </w:rPr>
        <w:t>，要买一块</w:t>
      </w:r>
      <w:r w:rsidR="004211C7">
        <w:rPr>
          <w:rFonts w:hint="eastAsia"/>
          <w:color w:val="000000" w:themeColor="text1"/>
          <w:lang w:val="en-US"/>
        </w:rPr>
        <w:t>水货</w:t>
      </w:r>
      <w:r w:rsidR="00422575" w:rsidRPr="00C82388">
        <w:rPr>
          <w:rFonts w:hint="eastAsia"/>
          <w:color w:val="000000" w:themeColor="text1"/>
          <w:lang w:val="en-US"/>
        </w:rPr>
        <w:t>iPhone</w:t>
      </w:r>
      <w:r w:rsidR="004211C7">
        <w:rPr>
          <w:rFonts w:hint="eastAsia"/>
          <w:color w:val="000000" w:themeColor="text1"/>
          <w:lang w:val="en-US"/>
        </w:rPr>
        <w:t>还</w:t>
      </w:r>
      <w:r w:rsidR="00422575" w:rsidRPr="00C82388">
        <w:rPr>
          <w:rFonts w:hint="eastAsia"/>
          <w:color w:val="000000" w:themeColor="text1"/>
          <w:lang w:val="en-US"/>
        </w:rPr>
        <w:t>需要花费我两个半月的工资，所以，那个时候密切的关注就成了我力所能及内能够做的事情。当时</w:t>
      </w:r>
      <w:r w:rsidR="00422575" w:rsidRPr="00C82388">
        <w:rPr>
          <w:rFonts w:hint="eastAsia"/>
          <w:color w:val="000000" w:themeColor="text1"/>
          <w:lang w:val="en-US"/>
        </w:rPr>
        <w:t>iPhone3gs</w:t>
      </w:r>
      <w:r w:rsidR="00422575" w:rsidRPr="00C82388">
        <w:rPr>
          <w:rFonts w:hint="eastAsia"/>
          <w:color w:val="000000" w:themeColor="text1"/>
          <w:lang w:val="en-US"/>
        </w:rPr>
        <w:t>市场反响很大，赞的很多骂的也很多，</w:t>
      </w:r>
      <w:r w:rsidR="00422575" w:rsidRPr="00C82388">
        <w:rPr>
          <w:rFonts w:hint="eastAsia"/>
          <w:color w:val="000000" w:themeColor="text1"/>
          <w:lang w:val="en-US"/>
        </w:rPr>
        <w:t>iPhone</w:t>
      </w:r>
      <w:r w:rsidR="004211C7">
        <w:rPr>
          <w:rFonts w:hint="eastAsia"/>
          <w:color w:val="000000" w:themeColor="text1"/>
          <w:lang w:val="en-US"/>
        </w:rPr>
        <w:t>在</w:t>
      </w:r>
      <w:r w:rsidR="00422575" w:rsidRPr="00C82388">
        <w:rPr>
          <w:rFonts w:hint="eastAsia"/>
          <w:color w:val="000000" w:themeColor="text1"/>
          <w:lang w:val="en-US"/>
        </w:rPr>
        <w:t>那个时候还只是我们这些数码爱好者的谈资，等</w:t>
      </w:r>
      <w:r w:rsidR="00422575" w:rsidRPr="00C82388">
        <w:rPr>
          <w:rFonts w:hint="eastAsia"/>
          <w:color w:val="000000" w:themeColor="text1"/>
          <w:lang w:val="en-US"/>
        </w:rPr>
        <w:t>iphone4</w:t>
      </w:r>
      <w:r w:rsidR="00422575" w:rsidRPr="00C82388">
        <w:rPr>
          <w:rFonts w:hint="eastAsia"/>
          <w:color w:val="000000" w:themeColor="text1"/>
          <w:lang w:val="en-US"/>
        </w:rPr>
        <w:t>发布并且上市后，关于</w:t>
      </w:r>
      <w:r w:rsidR="00422575" w:rsidRPr="00C82388">
        <w:rPr>
          <w:rFonts w:hint="eastAsia"/>
          <w:color w:val="000000" w:themeColor="text1"/>
          <w:lang w:val="en-US"/>
        </w:rPr>
        <w:t>iPhone</w:t>
      </w:r>
      <w:r w:rsidR="00422575" w:rsidRPr="00C82388">
        <w:rPr>
          <w:rFonts w:hint="eastAsia"/>
          <w:color w:val="000000" w:themeColor="text1"/>
          <w:lang w:val="en-US"/>
        </w:rPr>
        <w:t>的话题才在我身边彻底的炸开，这一场发布会的视频也是我后来才来观看的，并且看了多次，直到现在我还认为，不管是关于乔布斯还是</w:t>
      </w:r>
      <w:r w:rsidR="00422575" w:rsidRPr="00C82388">
        <w:rPr>
          <w:rFonts w:hint="eastAsia"/>
          <w:color w:val="000000" w:themeColor="text1"/>
          <w:lang w:val="en-US"/>
        </w:rPr>
        <w:t>iPhone4</w:t>
      </w:r>
      <w:r w:rsidR="00422575" w:rsidRPr="00C82388">
        <w:rPr>
          <w:rFonts w:hint="eastAsia"/>
          <w:color w:val="000000" w:themeColor="text1"/>
          <w:lang w:val="en-US"/>
        </w:rPr>
        <w:t>，这场发布会都算的上</w:t>
      </w:r>
      <w:r w:rsidR="004211C7">
        <w:rPr>
          <w:rFonts w:hint="eastAsia"/>
          <w:color w:val="000000" w:themeColor="text1"/>
          <w:lang w:val="en-US"/>
        </w:rPr>
        <w:t>最</w:t>
      </w:r>
      <w:r w:rsidR="00422575" w:rsidRPr="00C82388">
        <w:rPr>
          <w:rFonts w:hint="eastAsia"/>
          <w:color w:val="000000" w:themeColor="text1"/>
          <w:lang w:val="en-US"/>
        </w:rPr>
        <w:t>经典，值得反复观看。</w:t>
      </w:r>
    </w:p>
    <w:p w14:paraId="512DB60C" w14:textId="7AF61B94" w:rsidR="00422575" w:rsidRPr="00C82388" w:rsidRDefault="006B697E" w:rsidP="00EE5872">
      <w:pPr>
        <w:rPr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lastRenderedPageBreak/>
        <w:t xml:space="preserve">         </w:t>
      </w:r>
      <w:r w:rsidR="00422575" w:rsidRPr="00C82388">
        <w:rPr>
          <w:rFonts w:hint="eastAsia"/>
          <w:color w:val="000000" w:themeColor="text1"/>
          <w:lang w:val="en-US"/>
        </w:rPr>
        <w:t>在我的</w:t>
      </w:r>
      <w:r w:rsidR="00422575" w:rsidRPr="00C82388">
        <w:rPr>
          <w:rFonts w:hint="eastAsia"/>
          <w:color w:val="000000" w:themeColor="text1"/>
          <w:lang w:val="en-US"/>
        </w:rPr>
        <w:t>ipod classic</w:t>
      </w:r>
      <w:r w:rsidRPr="00C82388">
        <w:rPr>
          <w:rFonts w:hint="eastAsia"/>
          <w:color w:val="000000" w:themeColor="text1"/>
          <w:lang w:val="en-US"/>
        </w:rPr>
        <w:t>1.8</w:t>
      </w:r>
      <w:r w:rsidRPr="00C82388">
        <w:rPr>
          <w:rFonts w:hint="eastAsia"/>
          <w:color w:val="000000" w:themeColor="text1"/>
          <w:lang w:val="en-US"/>
        </w:rPr>
        <w:t>英寸硬盘</w:t>
      </w:r>
      <w:r w:rsidR="00422575" w:rsidRPr="00C82388">
        <w:rPr>
          <w:rFonts w:hint="eastAsia"/>
          <w:color w:val="000000" w:themeColor="text1"/>
          <w:lang w:val="en-US"/>
        </w:rPr>
        <w:t>里，</w:t>
      </w:r>
      <w:r w:rsidR="004211C7">
        <w:rPr>
          <w:rFonts w:hint="eastAsia"/>
          <w:color w:val="000000" w:themeColor="text1"/>
          <w:lang w:val="en-US"/>
        </w:rPr>
        <w:t>仍然</w:t>
      </w:r>
      <w:r w:rsidR="00422575" w:rsidRPr="00C82388">
        <w:rPr>
          <w:rFonts w:hint="eastAsia"/>
          <w:color w:val="000000" w:themeColor="text1"/>
          <w:lang w:val="en-US"/>
        </w:rPr>
        <w:t>储存着苹果多年的发布会视频，</w:t>
      </w:r>
      <w:r w:rsidRPr="00C82388">
        <w:rPr>
          <w:rFonts w:hint="eastAsia"/>
          <w:color w:val="000000" w:themeColor="text1"/>
          <w:lang w:val="en-US"/>
        </w:rPr>
        <w:t>无聊的时候我就会拿出来连在电脑或者电视上看，乔布斯的演讲一直</w:t>
      </w:r>
      <w:r w:rsidR="004211C7">
        <w:rPr>
          <w:rFonts w:hint="eastAsia"/>
          <w:color w:val="000000" w:themeColor="text1"/>
          <w:lang w:val="en-US"/>
        </w:rPr>
        <w:t>是我重点学习的目标</w:t>
      </w:r>
      <w:r w:rsidRPr="00C82388">
        <w:rPr>
          <w:rFonts w:hint="eastAsia"/>
          <w:color w:val="000000" w:themeColor="text1"/>
          <w:lang w:val="en-US"/>
        </w:rPr>
        <w:t>，我从事培训教育行业多年，对乔布斯的“现实扭曲力场”</w:t>
      </w:r>
      <w:r w:rsidR="004211C7">
        <w:rPr>
          <w:rFonts w:hint="eastAsia"/>
          <w:color w:val="000000" w:themeColor="text1"/>
          <w:lang w:val="en-US"/>
        </w:rPr>
        <w:t>般的演讲</w:t>
      </w:r>
      <w:r w:rsidRPr="00C82388">
        <w:rPr>
          <w:rFonts w:hint="eastAsia"/>
          <w:color w:val="000000" w:themeColor="text1"/>
          <w:lang w:val="en-US"/>
        </w:rPr>
        <w:t>非常的佩服，一方面感叹他的口才，更多的</w:t>
      </w:r>
      <w:r w:rsidR="004211C7">
        <w:rPr>
          <w:rFonts w:hint="eastAsia"/>
          <w:color w:val="000000" w:themeColor="text1"/>
          <w:lang w:val="en-US"/>
        </w:rPr>
        <w:t>是钦佩</w:t>
      </w:r>
      <w:r w:rsidRPr="00C82388">
        <w:rPr>
          <w:rFonts w:hint="eastAsia"/>
          <w:color w:val="000000" w:themeColor="text1"/>
          <w:lang w:val="en-US"/>
        </w:rPr>
        <w:t>他非凡的</w:t>
      </w:r>
      <w:r w:rsidR="004211C7">
        <w:rPr>
          <w:rFonts w:hint="eastAsia"/>
          <w:color w:val="000000" w:themeColor="text1"/>
          <w:lang w:val="en-US"/>
        </w:rPr>
        <w:t>商业</w:t>
      </w:r>
      <w:r w:rsidRPr="00C82388">
        <w:rPr>
          <w:rFonts w:hint="eastAsia"/>
          <w:color w:val="000000" w:themeColor="text1"/>
          <w:lang w:val="en-US"/>
        </w:rPr>
        <w:t>思想</w:t>
      </w:r>
      <w:r w:rsidR="004211C7">
        <w:rPr>
          <w:rFonts w:hint="eastAsia"/>
          <w:color w:val="000000" w:themeColor="text1"/>
          <w:lang w:val="en-US"/>
        </w:rPr>
        <w:t>、</w:t>
      </w:r>
      <w:r w:rsidRPr="00C82388">
        <w:rPr>
          <w:rFonts w:hint="eastAsia"/>
          <w:color w:val="000000" w:themeColor="text1"/>
          <w:lang w:val="en-US"/>
        </w:rPr>
        <w:t>对用户交互</w:t>
      </w:r>
      <w:r w:rsidR="004211C7">
        <w:rPr>
          <w:rFonts w:hint="eastAsia"/>
          <w:color w:val="000000" w:themeColor="text1"/>
          <w:lang w:val="en-US"/>
        </w:rPr>
        <w:t>的深刻领悟</w:t>
      </w:r>
      <w:r w:rsidRPr="00C82388">
        <w:rPr>
          <w:rFonts w:hint="eastAsia"/>
          <w:color w:val="000000" w:themeColor="text1"/>
          <w:lang w:val="en-US"/>
        </w:rPr>
        <w:t>、超前的设计</w:t>
      </w:r>
      <w:r w:rsidR="004211C7">
        <w:rPr>
          <w:rFonts w:hint="eastAsia"/>
          <w:color w:val="000000" w:themeColor="text1"/>
          <w:lang w:val="en-US"/>
        </w:rPr>
        <w:t>感</w:t>
      </w:r>
      <w:r w:rsidRPr="00C82388">
        <w:rPr>
          <w:rFonts w:hint="eastAsia"/>
          <w:color w:val="000000" w:themeColor="text1"/>
          <w:lang w:val="en-US"/>
        </w:rPr>
        <w:t>和</w:t>
      </w:r>
      <w:r w:rsidR="004211C7">
        <w:rPr>
          <w:rFonts w:hint="eastAsia"/>
          <w:color w:val="000000" w:themeColor="text1"/>
          <w:lang w:val="en-US"/>
        </w:rPr>
        <w:t>对</w:t>
      </w:r>
      <w:r w:rsidRPr="00C82388">
        <w:rPr>
          <w:rFonts w:hint="eastAsia"/>
          <w:color w:val="000000" w:themeColor="text1"/>
          <w:lang w:val="en-US"/>
        </w:rPr>
        <w:t>未来需求趋势有着超人的掌控力，用他的话说，不是顾客需要什么你造什么，而是你要创造顾客需要的东西。</w:t>
      </w:r>
    </w:p>
    <w:p w14:paraId="45139C4A" w14:textId="15F6B6E9" w:rsidR="00196A71" w:rsidRDefault="006B697E" w:rsidP="00EE5872">
      <w:pPr>
        <w:rPr>
          <w:rFonts w:hint="eastAsia"/>
          <w:color w:val="000000" w:themeColor="text1"/>
          <w:lang w:val="en-US"/>
        </w:rPr>
      </w:pPr>
      <w:r w:rsidRPr="00C82388">
        <w:rPr>
          <w:rFonts w:hint="eastAsia"/>
          <w:color w:val="000000" w:themeColor="text1"/>
          <w:lang w:val="en-US"/>
        </w:rPr>
        <w:t xml:space="preserve">         </w:t>
      </w:r>
      <w:r w:rsidRPr="00C82388">
        <w:rPr>
          <w:rFonts w:hint="eastAsia"/>
          <w:color w:val="000000" w:themeColor="text1"/>
          <w:lang w:val="en-US"/>
        </w:rPr>
        <w:t>言归正传，</w:t>
      </w:r>
      <w:r w:rsidR="004211C7">
        <w:rPr>
          <w:rFonts w:hint="eastAsia"/>
          <w:color w:val="000000" w:themeColor="text1"/>
          <w:lang w:val="en-US"/>
        </w:rPr>
        <w:t>多年的</w:t>
      </w:r>
      <w:r w:rsidRPr="00C82388">
        <w:rPr>
          <w:rFonts w:hint="eastAsia"/>
          <w:color w:val="000000" w:themeColor="text1"/>
          <w:lang w:val="en-US"/>
        </w:rPr>
        <w:t>苹果发布会的套路，我们已经非常的清晰：市场总结</w:t>
      </w:r>
      <w:r w:rsidRPr="00C82388">
        <w:rPr>
          <w:rFonts w:hint="eastAsia"/>
          <w:color w:val="000000" w:themeColor="text1"/>
          <w:lang w:val="en-US"/>
        </w:rPr>
        <w:t>+</w:t>
      </w:r>
      <w:r w:rsidRPr="00C82388">
        <w:rPr>
          <w:rFonts w:hint="eastAsia"/>
          <w:color w:val="000000" w:themeColor="text1"/>
          <w:lang w:val="en-US"/>
        </w:rPr>
        <w:t>友商发布</w:t>
      </w:r>
      <w:r w:rsidRPr="00C82388">
        <w:rPr>
          <w:rFonts w:hint="eastAsia"/>
          <w:color w:val="000000" w:themeColor="text1"/>
          <w:lang w:val="en-US"/>
        </w:rPr>
        <w:t>+</w:t>
      </w:r>
      <w:r w:rsidRPr="00C82388">
        <w:rPr>
          <w:rFonts w:hint="eastAsia"/>
          <w:color w:val="000000" w:themeColor="text1"/>
          <w:lang w:val="en-US"/>
        </w:rPr>
        <w:t>新品发布</w:t>
      </w:r>
      <w:r w:rsidR="004211C7">
        <w:rPr>
          <w:rFonts w:hint="eastAsia"/>
          <w:color w:val="000000" w:themeColor="text1"/>
          <w:lang w:val="en-US"/>
        </w:rPr>
        <w:t>，</w:t>
      </w:r>
      <w:r w:rsidRPr="00C82388">
        <w:rPr>
          <w:rFonts w:hint="eastAsia"/>
          <w:color w:val="000000" w:themeColor="text1"/>
          <w:lang w:val="en-US"/>
        </w:rPr>
        <w:t>全场贯穿着</w:t>
      </w:r>
      <w:r w:rsidR="002C45A3">
        <w:rPr>
          <w:rFonts w:hint="eastAsia"/>
          <w:color w:val="000000" w:themeColor="text1"/>
          <w:lang w:val="en-US"/>
        </w:rPr>
        <w:t>轻松又</w:t>
      </w:r>
      <w:r w:rsidRPr="00C82388">
        <w:rPr>
          <w:rFonts w:hint="eastAsia"/>
          <w:color w:val="000000" w:themeColor="text1"/>
          <w:lang w:val="en-US"/>
        </w:rPr>
        <w:t>恰到好处的幽默、极具说服力的统计数据支持，以及现场演示给人带来的</w:t>
      </w:r>
      <w:r w:rsidR="004211C7">
        <w:rPr>
          <w:rFonts w:hint="eastAsia"/>
          <w:color w:val="000000" w:themeColor="text1"/>
          <w:lang w:val="en-US"/>
        </w:rPr>
        <w:t>感受</w:t>
      </w:r>
      <w:r w:rsidRPr="00C82388">
        <w:rPr>
          <w:rFonts w:hint="eastAsia"/>
          <w:color w:val="000000" w:themeColor="text1"/>
          <w:lang w:val="en-US"/>
        </w:rPr>
        <w:t>冲击。在</w:t>
      </w:r>
      <w:r w:rsidRPr="00C82388">
        <w:rPr>
          <w:rFonts w:hint="eastAsia"/>
          <w:color w:val="000000" w:themeColor="text1"/>
          <w:lang w:val="en-US"/>
        </w:rPr>
        <w:t>2010</w:t>
      </w:r>
      <w:r w:rsidRPr="00C82388">
        <w:rPr>
          <w:rFonts w:hint="eastAsia"/>
          <w:color w:val="000000" w:themeColor="text1"/>
          <w:lang w:val="en-US"/>
        </w:rPr>
        <w:t>年</w:t>
      </w:r>
      <w:r w:rsidRPr="00C82388">
        <w:rPr>
          <w:rFonts w:hint="eastAsia"/>
          <w:color w:val="000000" w:themeColor="text1"/>
          <w:lang w:val="en-US"/>
        </w:rPr>
        <w:t>WWDC</w:t>
      </w:r>
      <w:r w:rsidRPr="00C82388">
        <w:rPr>
          <w:rFonts w:hint="eastAsia"/>
          <w:color w:val="000000" w:themeColor="text1"/>
          <w:lang w:val="en-US"/>
        </w:rPr>
        <w:t>里，乔布斯用</w:t>
      </w:r>
      <w:r w:rsidRPr="00C82388">
        <w:rPr>
          <w:rFonts w:hint="eastAsia"/>
          <w:color w:val="000000" w:themeColor="text1"/>
          <w:lang w:val="en-US"/>
        </w:rPr>
        <w:t>ipad</w:t>
      </w:r>
      <w:r w:rsidRPr="00C82388">
        <w:rPr>
          <w:rFonts w:hint="eastAsia"/>
          <w:color w:val="000000" w:themeColor="text1"/>
          <w:lang w:val="en-US"/>
        </w:rPr>
        <w:t>粉丝的</w:t>
      </w:r>
      <w:r w:rsidRPr="00C82388">
        <w:rPr>
          <w:rFonts w:hint="eastAsia"/>
          <w:color w:val="000000" w:themeColor="text1"/>
          <w:lang w:val="en-US"/>
        </w:rPr>
        <w:t>email</w:t>
      </w:r>
      <w:r w:rsidRPr="00C82388">
        <w:rPr>
          <w:rFonts w:hint="eastAsia"/>
          <w:color w:val="000000" w:themeColor="text1"/>
          <w:lang w:val="en-US"/>
        </w:rPr>
        <w:t>展示了他的幽默，也为整场发布会做好了开场，</w:t>
      </w:r>
      <w:r w:rsidR="008B4D25" w:rsidRPr="00C82388">
        <w:rPr>
          <w:rFonts w:hint="eastAsia"/>
          <w:color w:val="000000" w:themeColor="text1"/>
          <w:lang w:val="en-US"/>
        </w:rPr>
        <w:t>ipad</w:t>
      </w:r>
      <w:r w:rsidR="008B4D25" w:rsidRPr="00C82388">
        <w:rPr>
          <w:rFonts w:hint="eastAsia"/>
          <w:color w:val="000000" w:themeColor="text1"/>
          <w:lang w:val="en-US"/>
        </w:rPr>
        <w:t>作为苹果公司的重磅产品，自然是放在发布会的第一位，乔布斯向大家展示了</w:t>
      </w:r>
      <w:r w:rsidR="008B4D25" w:rsidRPr="00C82388">
        <w:rPr>
          <w:rFonts w:hint="eastAsia"/>
          <w:color w:val="000000" w:themeColor="text1"/>
          <w:lang w:val="en-US"/>
        </w:rPr>
        <w:t>ipad</w:t>
      </w:r>
      <w:r w:rsidR="008B4D25" w:rsidRPr="00C82388">
        <w:rPr>
          <w:rFonts w:hint="eastAsia"/>
          <w:color w:val="000000" w:themeColor="text1"/>
          <w:lang w:val="en-US"/>
        </w:rPr>
        <w:t>的骄人业绩和为广大粉丝们带来的“福利”，接着是介绍</w:t>
      </w:r>
      <w:r w:rsidR="008B4D25" w:rsidRPr="00C82388">
        <w:rPr>
          <w:rFonts w:hint="eastAsia"/>
          <w:color w:val="000000" w:themeColor="text1"/>
          <w:lang w:val="en-US"/>
        </w:rPr>
        <w:t>ibook</w:t>
      </w:r>
      <w:r w:rsidR="008B4D25" w:rsidRPr="00C82388">
        <w:rPr>
          <w:rFonts w:hint="eastAsia"/>
          <w:color w:val="000000" w:themeColor="text1"/>
          <w:lang w:val="en-US"/>
        </w:rPr>
        <w:t>更新，更加优化的用户体验，同时将苹果的销售数据、企业合作状况，以及开发者情况数据作了有力的展示说明，特别是强调了开发者的重要性。如今我正在学习</w:t>
      </w:r>
      <w:r w:rsidR="008B4D25" w:rsidRPr="00C82388">
        <w:rPr>
          <w:rFonts w:hint="eastAsia"/>
          <w:color w:val="000000" w:themeColor="text1"/>
          <w:lang w:val="en-US"/>
        </w:rPr>
        <w:t>ios</w:t>
      </w:r>
      <w:r w:rsidR="008B4D25" w:rsidRPr="00C82388">
        <w:rPr>
          <w:rFonts w:hint="eastAsia"/>
          <w:color w:val="000000" w:themeColor="text1"/>
          <w:lang w:val="en-US"/>
        </w:rPr>
        <w:t>开发，对自己即将成为一名开发者感到颇为自豪。苹果的用户体验是最佳的，乔布斯着重说明了很多方面做出的优化改进是基于收到的顾客建议。接下来介绍了</w:t>
      </w:r>
      <w:r w:rsidR="008B4D25" w:rsidRPr="00C82388">
        <w:rPr>
          <w:rFonts w:hint="eastAsia"/>
          <w:color w:val="000000" w:themeColor="text1"/>
          <w:lang w:val="en-US"/>
        </w:rPr>
        <w:t>HTML5</w:t>
      </w:r>
      <w:r w:rsidR="008B4D25" w:rsidRPr="00C82388">
        <w:rPr>
          <w:rFonts w:hint="eastAsia"/>
          <w:color w:val="000000" w:themeColor="text1"/>
          <w:lang w:val="en-US"/>
        </w:rPr>
        <w:t>，重点介绍</w:t>
      </w:r>
      <w:r w:rsidR="008B4D25" w:rsidRPr="00C82388">
        <w:rPr>
          <w:rFonts w:hint="eastAsia"/>
          <w:color w:val="000000" w:themeColor="text1"/>
          <w:lang w:val="en-US"/>
        </w:rPr>
        <w:t>AppStore</w:t>
      </w:r>
      <w:r w:rsidR="008B4D25" w:rsidRPr="00C82388">
        <w:rPr>
          <w:rFonts w:hint="eastAsia"/>
          <w:color w:val="000000" w:themeColor="text1"/>
          <w:lang w:val="en-US"/>
        </w:rPr>
        <w:t>，并用详细数据说明了</w:t>
      </w:r>
      <w:r w:rsidR="008B4D25" w:rsidRPr="00C82388">
        <w:rPr>
          <w:rFonts w:hint="eastAsia"/>
          <w:color w:val="000000" w:themeColor="text1"/>
          <w:lang w:val="en-US"/>
        </w:rPr>
        <w:t>AppStore</w:t>
      </w:r>
      <w:r w:rsidR="002C45A3">
        <w:rPr>
          <w:rFonts w:hint="eastAsia"/>
          <w:color w:val="000000" w:themeColor="text1"/>
          <w:lang w:val="en-US"/>
        </w:rPr>
        <w:t>的市场价值和成长潜力，</w:t>
      </w:r>
      <w:r w:rsidR="008B4D25" w:rsidRPr="00C82388">
        <w:rPr>
          <w:rFonts w:hint="eastAsia"/>
          <w:color w:val="000000" w:themeColor="text1"/>
          <w:lang w:val="en-US"/>
        </w:rPr>
        <w:t>强调</w:t>
      </w:r>
      <w:r w:rsidR="008B4D25" w:rsidRPr="00C82388">
        <w:rPr>
          <w:rFonts w:hint="eastAsia"/>
          <w:color w:val="000000" w:themeColor="text1"/>
          <w:lang w:val="en-US"/>
        </w:rPr>
        <w:t>95%</w:t>
      </w:r>
      <w:r w:rsidR="008B4D25" w:rsidRPr="00C82388">
        <w:rPr>
          <w:rFonts w:hint="eastAsia"/>
          <w:color w:val="000000" w:themeColor="text1"/>
          <w:lang w:val="en-US"/>
        </w:rPr>
        <w:t>的应用</w:t>
      </w:r>
      <w:r w:rsidR="008B4D25" w:rsidRPr="00C82388">
        <w:rPr>
          <w:rFonts w:hint="eastAsia"/>
          <w:color w:val="000000" w:themeColor="text1"/>
          <w:lang w:val="en-US"/>
        </w:rPr>
        <w:t>7</w:t>
      </w:r>
      <w:r w:rsidR="008B4D25" w:rsidRPr="00C82388">
        <w:rPr>
          <w:rFonts w:hint="eastAsia"/>
          <w:color w:val="000000" w:themeColor="text1"/>
          <w:lang w:val="en-US"/>
        </w:rPr>
        <w:t>天内通过，并且给出开发者最关心的不通过的三个原因：功能与描述不符、采用第三方接口、应用崩溃。接下来就是友商的部分，引导</w:t>
      </w:r>
      <w:r w:rsidR="008B4D25" w:rsidRPr="00C82388">
        <w:rPr>
          <w:rFonts w:hint="eastAsia"/>
          <w:color w:val="000000" w:themeColor="text1"/>
          <w:lang w:val="en-US"/>
        </w:rPr>
        <w:t>ebay</w:t>
      </w:r>
      <w:r w:rsidR="008B4D25" w:rsidRPr="00C82388">
        <w:rPr>
          <w:rFonts w:hint="eastAsia"/>
          <w:color w:val="000000" w:themeColor="text1"/>
          <w:lang w:val="en-US"/>
        </w:rPr>
        <w:t>、</w:t>
      </w:r>
      <w:r w:rsidR="008B4D25" w:rsidRPr="00C82388">
        <w:rPr>
          <w:rFonts w:hint="eastAsia"/>
          <w:color w:val="000000" w:themeColor="text1"/>
          <w:lang w:val="en-US"/>
        </w:rPr>
        <w:t>netflix</w:t>
      </w:r>
      <w:r w:rsidR="008B4D25" w:rsidRPr="00C82388">
        <w:rPr>
          <w:rFonts w:hint="eastAsia"/>
          <w:color w:val="000000" w:themeColor="text1"/>
          <w:lang w:val="en-US"/>
        </w:rPr>
        <w:t>、</w:t>
      </w:r>
      <w:r w:rsidR="008B4D25" w:rsidRPr="00C82388">
        <w:rPr>
          <w:rFonts w:hint="eastAsia"/>
          <w:color w:val="000000" w:themeColor="text1"/>
          <w:lang w:val="en-US"/>
        </w:rPr>
        <w:t>zynga</w:t>
      </w:r>
      <w:r w:rsidR="008B4D25" w:rsidRPr="00C82388">
        <w:rPr>
          <w:rFonts w:hint="eastAsia"/>
          <w:color w:val="000000" w:themeColor="text1"/>
          <w:lang w:val="en-US"/>
        </w:rPr>
        <w:t>、</w:t>
      </w:r>
      <w:r w:rsidR="008B4D25" w:rsidRPr="00C82388">
        <w:rPr>
          <w:rFonts w:hint="eastAsia"/>
          <w:color w:val="000000" w:themeColor="text1"/>
          <w:lang w:val="en-US"/>
        </w:rPr>
        <w:t>actvision</w:t>
      </w:r>
      <w:r w:rsidR="008B4D25" w:rsidRPr="00C82388">
        <w:rPr>
          <w:rFonts w:hint="eastAsia"/>
          <w:color w:val="000000" w:themeColor="text1"/>
          <w:lang w:val="en-US"/>
        </w:rPr>
        <w:t>的工作人员进行展示，全都是</w:t>
      </w:r>
      <w:r w:rsidR="008B4D25" w:rsidRPr="00C82388">
        <w:rPr>
          <w:rFonts w:hint="eastAsia"/>
          <w:color w:val="000000" w:themeColor="text1"/>
          <w:lang w:val="en-US"/>
        </w:rPr>
        <w:t>CEO</w:t>
      </w:r>
      <w:r w:rsidR="008B4D25" w:rsidRPr="00C82388">
        <w:rPr>
          <w:rFonts w:hint="eastAsia"/>
          <w:color w:val="000000" w:themeColor="text1"/>
          <w:lang w:val="en-US"/>
        </w:rPr>
        <w:t>级别的人上台，足以证明苹果发布会在业界的地位。然后就是本场发布会的主角</w:t>
      </w:r>
      <w:r w:rsidR="008B4D25" w:rsidRPr="00C82388">
        <w:rPr>
          <w:rFonts w:hint="eastAsia"/>
          <w:color w:val="000000" w:themeColor="text1"/>
          <w:lang w:val="en-US"/>
        </w:rPr>
        <w:t xml:space="preserve">iPhone4 </w:t>
      </w:r>
      <w:r w:rsidR="008B4D25" w:rsidRPr="00C82388">
        <w:rPr>
          <w:rFonts w:hint="eastAsia"/>
          <w:color w:val="000000" w:themeColor="text1"/>
          <w:lang w:val="en-US"/>
        </w:rPr>
        <w:t>的发布。现在再看关于</w:t>
      </w:r>
      <w:r w:rsidR="008B4D25" w:rsidRPr="00C82388">
        <w:rPr>
          <w:rFonts w:hint="eastAsia"/>
          <w:color w:val="000000" w:themeColor="text1"/>
          <w:lang w:val="en-US"/>
        </w:rPr>
        <w:t>iPhone4</w:t>
      </w:r>
      <w:r w:rsidR="008B4D25" w:rsidRPr="00C82388">
        <w:rPr>
          <w:rFonts w:hint="eastAsia"/>
          <w:color w:val="000000" w:themeColor="text1"/>
          <w:lang w:val="en-US"/>
        </w:rPr>
        <w:t>的介绍，我们已经不足为奇，因为现在的</w:t>
      </w:r>
      <w:r w:rsidR="008B4D25" w:rsidRPr="00C82388">
        <w:rPr>
          <w:rFonts w:hint="eastAsia"/>
          <w:color w:val="000000" w:themeColor="text1"/>
          <w:lang w:val="en-US"/>
        </w:rPr>
        <w:t>iPhone</w:t>
      </w:r>
      <w:r w:rsidR="008B4D25" w:rsidRPr="00C82388">
        <w:rPr>
          <w:rFonts w:hint="eastAsia"/>
          <w:color w:val="000000" w:themeColor="text1"/>
          <w:lang w:val="en-US"/>
        </w:rPr>
        <w:t>优化的更加深入，技术更加完美，</w:t>
      </w:r>
      <w:r w:rsidR="00C62766" w:rsidRPr="00C82388">
        <w:rPr>
          <w:rFonts w:hint="eastAsia"/>
          <w:color w:val="000000" w:themeColor="text1"/>
          <w:lang w:val="en-US"/>
        </w:rPr>
        <w:t>但是很明显的，对于那时的手机市场，</w:t>
      </w:r>
      <w:r w:rsidR="00C62766" w:rsidRPr="00C82388">
        <w:rPr>
          <w:rFonts w:hint="eastAsia"/>
          <w:color w:val="000000" w:themeColor="text1"/>
          <w:lang w:val="en-US"/>
        </w:rPr>
        <w:t xml:space="preserve">iPhone4 </w:t>
      </w:r>
      <w:r w:rsidR="00C62766" w:rsidRPr="00C82388">
        <w:rPr>
          <w:rFonts w:hint="eastAsia"/>
          <w:color w:val="000000" w:themeColor="text1"/>
          <w:lang w:val="en-US"/>
        </w:rPr>
        <w:t>的问世，可以说是前所未有的创新，甚至革新，</w:t>
      </w:r>
      <w:r w:rsidR="00C62766" w:rsidRPr="00C82388">
        <w:rPr>
          <w:rFonts w:hint="eastAsia"/>
          <w:color w:val="000000" w:themeColor="text1"/>
          <w:lang w:val="en-US"/>
        </w:rPr>
        <w:t>iPhone4</w:t>
      </w:r>
      <w:r w:rsidR="00C62766" w:rsidRPr="00C82388">
        <w:rPr>
          <w:rFonts w:hint="eastAsia"/>
          <w:color w:val="000000" w:themeColor="text1"/>
          <w:lang w:val="en-US"/>
        </w:rPr>
        <w:t>将很多在</w:t>
      </w:r>
      <w:r w:rsidR="00C62766" w:rsidRPr="00C82388">
        <w:rPr>
          <w:rFonts w:hint="eastAsia"/>
          <w:color w:val="000000" w:themeColor="text1"/>
          <w:lang w:val="en-US"/>
        </w:rPr>
        <w:t>pc</w:t>
      </w:r>
      <w:r w:rsidR="00C62766" w:rsidRPr="00C82388">
        <w:rPr>
          <w:rFonts w:hint="eastAsia"/>
          <w:color w:val="000000" w:themeColor="text1"/>
          <w:lang w:val="en-US"/>
        </w:rPr>
        <w:t>或</w:t>
      </w:r>
      <w:r w:rsidR="00C62766" w:rsidRPr="00C82388">
        <w:rPr>
          <w:rFonts w:hint="eastAsia"/>
          <w:color w:val="000000" w:themeColor="text1"/>
          <w:lang w:val="en-US"/>
        </w:rPr>
        <w:t>mac</w:t>
      </w:r>
      <w:r w:rsidR="00C62766" w:rsidRPr="00C82388">
        <w:rPr>
          <w:rFonts w:hint="eastAsia"/>
          <w:color w:val="000000" w:themeColor="text1"/>
          <w:lang w:val="en-US"/>
        </w:rPr>
        <w:t>上才可实现的功能搬到了手机上，用户体验得到极大提升。乔布斯从</w:t>
      </w:r>
      <w:r w:rsidR="00C62766" w:rsidRPr="00C82388">
        <w:rPr>
          <w:rFonts w:hint="eastAsia"/>
          <w:color w:val="000000" w:themeColor="text1"/>
          <w:lang w:val="en-US"/>
        </w:rPr>
        <w:t>6</w:t>
      </w:r>
      <w:r w:rsidR="00C62766" w:rsidRPr="00C82388">
        <w:rPr>
          <w:rFonts w:hint="eastAsia"/>
          <w:color w:val="000000" w:themeColor="text1"/>
          <w:lang w:val="en-US"/>
        </w:rPr>
        <w:t>个方面对</w:t>
      </w:r>
      <w:r w:rsidR="00C62766" w:rsidRPr="00C82388">
        <w:rPr>
          <w:rFonts w:hint="eastAsia"/>
          <w:color w:val="000000" w:themeColor="text1"/>
          <w:lang w:val="en-US"/>
        </w:rPr>
        <w:t>iPhone4</w:t>
      </w:r>
      <w:r w:rsidR="00C62766" w:rsidRPr="00C82388">
        <w:rPr>
          <w:rFonts w:hint="eastAsia"/>
          <w:color w:val="000000" w:themeColor="text1"/>
          <w:lang w:val="en-US"/>
        </w:rPr>
        <w:t>进行了详细的介绍，全场充满了理性自信的说明、幽默的分享和全场观众的笑声，</w:t>
      </w:r>
      <w:r w:rsidR="00D47EB8" w:rsidRPr="00C82388">
        <w:rPr>
          <w:rFonts w:hint="eastAsia"/>
          <w:color w:val="000000" w:themeColor="text1"/>
          <w:lang w:val="en-US"/>
        </w:rPr>
        <w:t>第一，全新的设计，第二，视网膜屏，第三，苹果</w:t>
      </w:r>
      <w:r w:rsidR="00D47EB8" w:rsidRPr="00C82388">
        <w:rPr>
          <w:rFonts w:hint="eastAsia"/>
          <w:color w:val="000000" w:themeColor="text1"/>
          <w:lang w:val="en-US"/>
        </w:rPr>
        <w:t>A4</w:t>
      </w:r>
      <w:r w:rsidR="00D47EB8" w:rsidRPr="00C82388">
        <w:rPr>
          <w:rFonts w:hint="eastAsia"/>
          <w:color w:val="000000" w:themeColor="text1"/>
          <w:lang w:val="en-US"/>
        </w:rPr>
        <w:t>处理器，第四，陀螺仪，第五，全新摄像头</w:t>
      </w:r>
      <w:r w:rsidR="00CD2716" w:rsidRPr="00C82388">
        <w:rPr>
          <w:rFonts w:hint="eastAsia"/>
          <w:color w:val="000000" w:themeColor="text1"/>
          <w:lang w:val="en-US"/>
        </w:rPr>
        <w:t>及高清摄像，并且提供</w:t>
      </w:r>
      <w:r w:rsidR="00CD2716" w:rsidRPr="00C82388">
        <w:rPr>
          <w:rFonts w:hint="eastAsia"/>
          <w:color w:val="000000" w:themeColor="text1"/>
          <w:lang w:val="en-US"/>
        </w:rPr>
        <w:t>iPhone</w:t>
      </w:r>
      <w:r w:rsidR="00CD2716" w:rsidRPr="00C82388">
        <w:rPr>
          <w:rFonts w:hint="eastAsia"/>
          <w:color w:val="000000" w:themeColor="text1"/>
          <w:lang w:val="en-US"/>
        </w:rPr>
        <w:t>版</w:t>
      </w:r>
      <w:r w:rsidR="00CD2716" w:rsidRPr="00C82388">
        <w:rPr>
          <w:rFonts w:hint="eastAsia"/>
          <w:color w:val="000000" w:themeColor="text1"/>
          <w:lang w:val="en-US"/>
        </w:rPr>
        <w:t>iMovie</w:t>
      </w:r>
      <w:r w:rsidR="00CD2716" w:rsidRPr="00C82388">
        <w:rPr>
          <w:rFonts w:hint="eastAsia"/>
          <w:color w:val="000000" w:themeColor="text1"/>
          <w:lang w:val="en-US"/>
        </w:rPr>
        <w:t>，第六，</w:t>
      </w:r>
      <w:r w:rsidR="00CD2716" w:rsidRPr="00C82388">
        <w:rPr>
          <w:rFonts w:hint="eastAsia"/>
          <w:color w:val="000000" w:themeColor="text1"/>
          <w:lang w:val="en-US"/>
        </w:rPr>
        <w:t>iOS4</w:t>
      </w:r>
      <w:r w:rsidR="00EA2810" w:rsidRPr="00C82388">
        <w:rPr>
          <w:rFonts w:hint="eastAsia"/>
          <w:color w:val="000000" w:themeColor="text1"/>
          <w:lang w:val="en-US"/>
        </w:rPr>
        <w:t>，第七，</w:t>
      </w:r>
      <w:r w:rsidR="00EA2810" w:rsidRPr="00C82388">
        <w:rPr>
          <w:rFonts w:hint="eastAsia"/>
          <w:color w:val="000000" w:themeColor="text1"/>
          <w:lang w:val="en-US"/>
        </w:rPr>
        <w:t>ibook</w:t>
      </w:r>
      <w:r w:rsidR="00EA2810" w:rsidRPr="00C82388">
        <w:rPr>
          <w:rFonts w:hint="eastAsia"/>
          <w:color w:val="000000" w:themeColor="text1"/>
          <w:lang w:val="en-US"/>
        </w:rPr>
        <w:t>，第八，为广大</w:t>
      </w:r>
      <w:r w:rsidR="00EA2810" w:rsidRPr="00C82388">
        <w:rPr>
          <w:rFonts w:hint="eastAsia"/>
          <w:color w:val="000000" w:themeColor="text1"/>
          <w:lang w:val="en-US"/>
        </w:rPr>
        <w:lastRenderedPageBreak/>
        <w:t>开发者准备的</w:t>
      </w:r>
      <w:r w:rsidR="00EA2810" w:rsidRPr="00C82388">
        <w:rPr>
          <w:rFonts w:hint="eastAsia"/>
          <w:color w:val="000000" w:themeColor="text1"/>
          <w:lang w:val="en-US"/>
        </w:rPr>
        <w:t>iAd</w:t>
      </w:r>
      <w:r w:rsidR="00EA2810" w:rsidRPr="00C82388">
        <w:rPr>
          <w:rFonts w:hint="eastAsia"/>
          <w:color w:val="000000" w:themeColor="text1"/>
          <w:lang w:val="en-US"/>
        </w:rPr>
        <w:t>，</w:t>
      </w:r>
      <w:r w:rsidR="00E403D5" w:rsidRPr="00C82388">
        <w:rPr>
          <w:rFonts w:hint="eastAsia"/>
          <w:color w:val="000000" w:themeColor="text1"/>
          <w:lang w:val="en-US"/>
        </w:rPr>
        <w:t>还有，</w:t>
      </w:r>
      <w:r w:rsidR="00E403D5" w:rsidRPr="00C82388">
        <w:rPr>
          <w:rFonts w:hint="eastAsia"/>
          <w:color w:val="000000" w:themeColor="text1"/>
          <w:lang w:val="en-US"/>
        </w:rPr>
        <w:t>one more thing</w:t>
      </w:r>
      <w:r w:rsidR="00E403D5" w:rsidRPr="00C82388">
        <w:rPr>
          <w:rFonts w:hint="eastAsia"/>
          <w:color w:val="000000" w:themeColor="text1"/>
          <w:lang w:val="en-US"/>
        </w:rPr>
        <w:t>，</w:t>
      </w:r>
      <w:r w:rsidR="00E403D5" w:rsidRPr="00C82388">
        <w:rPr>
          <w:rFonts w:hint="eastAsia"/>
          <w:color w:val="000000" w:themeColor="text1"/>
          <w:lang w:val="en-US"/>
        </w:rPr>
        <w:t>FaceTime</w:t>
      </w:r>
      <w:r w:rsidR="0079584A" w:rsidRPr="00C82388">
        <w:rPr>
          <w:rFonts w:hint="eastAsia"/>
          <w:color w:val="000000" w:themeColor="text1"/>
          <w:lang w:val="en-US"/>
        </w:rPr>
        <w:t>。看到这样，你不能不相信，</w:t>
      </w:r>
      <w:r w:rsidR="0079584A" w:rsidRPr="00C82388">
        <w:rPr>
          <w:rFonts w:hint="eastAsia"/>
          <w:color w:val="000000" w:themeColor="text1"/>
          <w:lang w:val="en-US"/>
        </w:rPr>
        <w:t>iPhone4</w:t>
      </w:r>
      <w:r w:rsidR="0079584A" w:rsidRPr="00C82388">
        <w:rPr>
          <w:rFonts w:hint="eastAsia"/>
          <w:color w:val="000000" w:themeColor="text1"/>
          <w:lang w:val="en-US"/>
        </w:rPr>
        <w:t>是一件多么伟大的发明了，接下来介绍了</w:t>
      </w:r>
      <w:r w:rsidR="0079584A" w:rsidRPr="00C82388">
        <w:rPr>
          <w:rFonts w:hint="eastAsia"/>
          <w:color w:val="000000" w:themeColor="text1"/>
          <w:lang w:val="en-US"/>
        </w:rPr>
        <w:t>iPhone4</w:t>
      </w:r>
      <w:r w:rsidR="0079584A" w:rsidRPr="00C82388">
        <w:rPr>
          <w:rFonts w:hint="eastAsia"/>
          <w:color w:val="000000" w:themeColor="text1"/>
          <w:lang w:val="en-US"/>
        </w:rPr>
        <w:t>的售价和发售日期。最后，乔布斯逐个感谢了苹果研发团队</w:t>
      </w:r>
      <w:r w:rsidR="000B77E4" w:rsidRPr="00C82388">
        <w:rPr>
          <w:rFonts w:hint="eastAsia"/>
          <w:color w:val="000000" w:themeColor="text1"/>
          <w:lang w:val="en-US"/>
        </w:rPr>
        <w:t>，并逐个赞以全场的掌声。在</w:t>
      </w:r>
      <w:r w:rsidR="000B77E4" w:rsidRPr="00C82388">
        <w:rPr>
          <w:rFonts w:hint="eastAsia"/>
          <w:color w:val="000000" w:themeColor="text1"/>
          <w:lang w:val="en-US"/>
        </w:rPr>
        <w:t>Louis Armstrong</w:t>
      </w:r>
      <w:r w:rsidR="000B77E4" w:rsidRPr="00C82388">
        <w:rPr>
          <w:rFonts w:hint="eastAsia"/>
          <w:color w:val="000000" w:themeColor="text1"/>
          <w:lang w:val="en-US"/>
        </w:rPr>
        <w:t>沙哑优美的《</w:t>
      </w:r>
      <w:r w:rsidR="000B77E4" w:rsidRPr="00C82388">
        <w:rPr>
          <w:rFonts w:hint="eastAsia"/>
          <w:color w:val="000000" w:themeColor="text1"/>
          <w:lang w:val="en-US"/>
        </w:rPr>
        <w:t xml:space="preserve">when </w:t>
      </w:r>
      <w:r w:rsidR="000B77E4" w:rsidRPr="00C82388">
        <w:rPr>
          <w:color w:val="000000" w:themeColor="text1"/>
          <w:lang w:val="en-US"/>
        </w:rPr>
        <w:t>you’re</w:t>
      </w:r>
      <w:r w:rsidR="000B77E4" w:rsidRPr="00C82388">
        <w:rPr>
          <w:rFonts w:hint="eastAsia"/>
          <w:color w:val="000000" w:themeColor="text1"/>
          <w:lang w:val="en-US"/>
        </w:rPr>
        <w:t xml:space="preserve"> smiling</w:t>
      </w:r>
      <w:r w:rsidR="000B77E4" w:rsidRPr="00C82388">
        <w:rPr>
          <w:rFonts w:hint="eastAsia"/>
          <w:color w:val="000000" w:themeColor="text1"/>
          <w:lang w:val="en-US"/>
        </w:rPr>
        <w:t>》歌声里，发布会结束。</w:t>
      </w:r>
    </w:p>
    <w:p w14:paraId="34D3C929" w14:textId="09316B4A" w:rsidR="002C45A3" w:rsidRDefault="002C45A3" w:rsidP="00EE5872">
      <w:pPr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 xml:space="preserve">         </w:t>
      </w:r>
      <w:r>
        <w:rPr>
          <w:rFonts w:hint="eastAsia"/>
          <w:color w:val="000000" w:themeColor="text1"/>
          <w:lang w:val="en-US"/>
        </w:rPr>
        <w:t>再次看完这场发布会，乔布斯的幽默与自信仍然余音绕梁，回味久久。过去的许多年，是以一个顾客或者果粉的姿态来欣赏每一场发布会，现在再看这些经典的历史时刻，则是以一名</w:t>
      </w:r>
      <w:r>
        <w:rPr>
          <w:rFonts w:hint="eastAsia"/>
          <w:color w:val="000000" w:themeColor="text1"/>
          <w:lang w:val="en-US"/>
        </w:rPr>
        <w:t>iOS</w:t>
      </w:r>
      <w:r>
        <w:rPr>
          <w:rFonts w:hint="eastAsia"/>
          <w:color w:val="000000" w:themeColor="text1"/>
          <w:lang w:val="en-US"/>
        </w:rPr>
        <w:t>开发者学员的身份来观看，虽然刚刚开始，但是我对</w:t>
      </w:r>
      <w:r>
        <w:rPr>
          <w:rFonts w:hint="eastAsia"/>
          <w:color w:val="000000" w:themeColor="text1"/>
          <w:lang w:val="en-US"/>
        </w:rPr>
        <w:t>iOS</w:t>
      </w:r>
      <w:r>
        <w:rPr>
          <w:rFonts w:hint="eastAsia"/>
          <w:color w:val="000000" w:themeColor="text1"/>
          <w:lang w:val="en-US"/>
        </w:rPr>
        <w:t>开发充满了信心，对自己也有十足的把握能够圆满完成学习任务，接下来，就是认认真真地学习每一堂课，练习、反思、求助、总结、再练习。</w:t>
      </w:r>
    </w:p>
    <w:p w14:paraId="1CB5E57B" w14:textId="160A1FC2" w:rsidR="002C45A3" w:rsidRPr="00C82388" w:rsidRDefault="002C45A3" w:rsidP="00EE5872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 xml:space="preserve">         </w:t>
      </w:r>
      <w:r>
        <w:rPr>
          <w:rFonts w:hint="eastAsia"/>
          <w:color w:val="000000" w:themeColor="text1"/>
          <w:lang w:val="en-US"/>
        </w:rPr>
        <w:t>在极客学院的这第一篇作业里，我首先要感谢各位老师的不吝赐教，感谢您倾注以耐心给予我们这些小白学员，希望我在各位老师的指引下，有稳定的进步，希望我们合作愉快。</w:t>
      </w:r>
      <w:bookmarkStart w:id="0" w:name="_GoBack"/>
      <w:bookmarkEnd w:id="0"/>
    </w:p>
    <w:sectPr w:rsidR="002C45A3" w:rsidRPr="00C82388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2E7C2" w14:textId="77777777" w:rsidR="001E403C" w:rsidRDefault="001E403C">
      <w:r>
        <w:separator/>
      </w:r>
    </w:p>
    <w:p w14:paraId="10D1ADA9" w14:textId="77777777" w:rsidR="001E403C" w:rsidRDefault="001E403C"/>
  </w:endnote>
  <w:endnote w:type="continuationSeparator" w:id="0">
    <w:p w14:paraId="300E6D44" w14:textId="77777777" w:rsidR="001E403C" w:rsidRDefault="001E403C">
      <w:r>
        <w:continuationSeparator/>
      </w:r>
    </w:p>
    <w:p w14:paraId="34828772" w14:textId="77777777" w:rsidR="001E403C" w:rsidRDefault="001E4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DAA2A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5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223C1" w14:textId="77777777" w:rsidR="001E403C" w:rsidRDefault="001E403C">
      <w:r>
        <w:separator/>
      </w:r>
    </w:p>
    <w:p w14:paraId="7E424B92" w14:textId="77777777" w:rsidR="001E403C" w:rsidRDefault="001E403C"/>
  </w:footnote>
  <w:footnote w:type="continuationSeparator" w:id="0">
    <w:p w14:paraId="2D123695" w14:textId="77777777" w:rsidR="001E403C" w:rsidRDefault="001E403C">
      <w:r>
        <w:continuationSeparator/>
      </w:r>
    </w:p>
    <w:p w14:paraId="2EC4B69D" w14:textId="77777777" w:rsidR="001E403C" w:rsidRDefault="001E403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450AE"/>
    <w:multiLevelType w:val="hybridMultilevel"/>
    <w:tmpl w:val="41CA6ECE"/>
    <w:lvl w:ilvl="0" w:tplc="14F43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EB"/>
    <w:rsid w:val="000263D8"/>
    <w:rsid w:val="000B77E4"/>
    <w:rsid w:val="001714F7"/>
    <w:rsid w:val="00196A71"/>
    <w:rsid w:val="001E403C"/>
    <w:rsid w:val="00211199"/>
    <w:rsid w:val="002C06B8"/>
    <w:rsid w:val="002C45A3"/>
    <w:rsid w:val="002E151C"/>
    <w:rsid w:val="002E796A"/>
    <w:rsid w:val="004211C7"/>
    <w:rsid w:val="00422575"/>
    <w:rsid w:val="004A3EFA"/>
    <w:rsid w:val="004A424B"/>
    <w:rsid w:val="004D192A"/>
    <w:rsid w:val="0050097F"/>
    <w:rsid w:val="00533586"/>
    <w:rsid w:val="00547C66"/>
    <w:rsid w:val="00550FE1"/>
    <w:rsid w:val="006B697E"/>
    <w:rsid w:val="0079584A"/>
    <w:rsid w:val="008B4D25"/>
    <w:rsid w:val="009147CB"/>
    <w:rsid w:val="00A21B2E"/>
    <w:rsid w:val="00A4172C"/>
    <w:rsid w:val="00AC36B5"/>
    <w:rsid w:val="00B67239"/>
    <w:rsid w:val="00BE7883"/>
    <w:rsid w:val="00C35F1A"/>
    <w:rsid w:val="00C62766"/>
    <w:rsid w:val="00C82388"/>
    <w:rsid w:val="00C9613D"/>
    <w:rsid w:val="00CD2716"/>
    <w:rsid w:val="00D47EB8"/>
    <w:rsid w:val="00D83670"/>
    <w:rsid w:val="00D83FEB"/>
    <w:rsid w:val="00E403D5"/>
    <w:rsid w:val="00EA2810"/>
    <w:rsid w:val="00EE5872"/>
    <w:rsid w:val="00F6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77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A21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ouyuan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209</TotalTime>
  <Pages>3</Pages>
  <Words>319</Words>
  <Characters>1821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3006@ofce.live</dc:creator>
  <cp:keywords/>
  <dc:description/>
  <cp:lastModifiedBy>3006@ofce.live</cp:lastModifiedBy>
  <cp:revision>8</cp:revision>
  <dcterms:created xsi:type="dcterms:W3CDTF">2016-06-30T01:51:00Z</dcterms:created>
  <dcterms:modified xsi:type="dcterms:W3CDTF">2016-07-02T14:34:00Z</dcterms:modified>
</cp:coreProperties>
</file>